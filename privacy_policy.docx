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Privacy Policy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Clients' privacy is placed on a very high pedestal here at (name of the website).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Not all feedback will be publicized here because of the client's decision to keep everything confidential.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Clients' decisions here are highly respected.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055B9A" w:rsidRPr="00055B9A" w:rsidRDefault="00055B9A" w:rsidP="00055B9A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055B9A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C61228" w:rsidRPr="00055B9A" w:rsidRDefault="00C61228">
      <w:pPr>
        <w:rPr>
          <w:sz w:val="52"/>
          <w:szCs w:val="52"/>
        </w:rPr>
      </w:pPr>
    </w:p>
    <w:sectPr w:rsidR="00C61228" w:rsidRPr="00055B9A" w:rsidSect="00757C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5B9A" w:rsidRDefault="00055B9A" w:rsidP="00055B9A">
      <w:pPr>
        <w:spacing w:line="240" w:lineRule="auto"/>
      </w:pPr>
      <w:r>
        <w:separator/>
      </w:r>
    </w:p>
  </w:endnote>
  <w:endnote w:type="continuationSeparator" w:id="0">
    <w:p w:rsidR="00055B9A" w:rsidRDefault="00055B9A" w:rsidP="00055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5B9A" w:rsidRDefault="00055B9A" w:rsidP="00055B9A">
      <w:pPr>
        <w:spacing w:line="240" w:lineRule="auto"/>
      </w:pPr>
      <w:r>
        <w:separator/>
      </w:r>
    </w:p>
  </w:footnote>
  <w:footnote w:type="continuationSeparator" w:id="0">
    <w:p w:rsidR="00055B9A" w:rsidRDefault="00055B9A" w:rsidP="00055B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9A"/>
    <w:rsid w:val="00055B9A"/>
    <w:rsid w:val="00266F67"/>
    <w:rsid w:val="00405E53"/>
    <w:rsid w:val="00757C6F"/>
    <w:rsid w:val="00C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BF41-2108-7A4B-97EB-553F6C8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5B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B9A"/>
  </w:style>
  <w:style w:type="paragraph" w:styleId="Footer">
    <w:name w:val="footer"/>
    <w:basedOn w:val="Normal"/>
    <w:link w:val="FooterChar"/>
    <w:uiPriority w:val="99"/>
    <w:unhideWhenUsed/>
    <w:rsid w:val="00055B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88F633E-83E1-5840-BE32-C8CFC46DF62E%7dtf02786994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{788F633E-83E1-5840-BE32-C8CFC46DF62E}tf02786994_win32.dotx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ijewemen</dc:creator>
  <cp:keywords/>
  <dc:description/>
  <cp:lastModifiedBy>fortune ijewemen</cp:lastModifiedBy>
  <cp:revision>2</cp:revision>
  <dcterms:created xsi:type="dcterms:W3CDTF">2022-04-24T10:31:00Z</dcterms:created>
  <dcterms:modified xsi:type="dcterms:W3CDTF">2022-04-24T10:31:00Z</dcterms:modified>
</cp:coreProperties>
</file>